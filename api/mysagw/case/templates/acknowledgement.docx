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F7A1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26BA98B5" w14:textId="77777777" w:rsidR="00392911" w:rsidRPr="00720F53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Frau</w:t>
      </w:r>
    </w:p>
    <w:p w14:paraId="5F811A97" w14:textId="77777777" w:rsidR="00392911" w:rsidRPr="00720F53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 Muster</w:t>
      </w:r>
    </w:p>
    <w:p w14:paraId="76E5ED97" w14:textId="39C67CBD" w:rsidR="00392911" w:rsidRPr="00720F53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Chemin des Cailloux 3</w:t>
      </w:r>
    </w:p>
    <w:p w14:paraId="6DD8B8C8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CH-8003 Zürich</w:t>
      </w:r>
    </w:p>
    <w:p w14:paraId="2E35C579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FE56D53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F9FF618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36B0FAF8" w14:textId="77777777" w:rsidR="00392911" w:rsidRPr="00591B29" w:rsidRDefault="00392911" w:rsidP="00392911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Bern, 01. </w:t>
      </w:r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November 2017</w:t>
      </w:r>
    </w:p>
    <w:p w14:paraId="3E98C67F" w14:textId="77777777" w:rsidR="00392911" w:rsidRPr="00591B29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603DE24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5D6DC30C" w14:textId="5FB62476" w:rsidR="00392911" w:rsidRPr="00591B29" w:rsidRDefault="00161CEA" w:rsidP="00392911">
      <w:pPr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>Eingangsbestätigung</w:t>
      </w:r>
      <w:r w:rsidR="00591B29"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 xml:space="preserve"> zum </w:t>
      </w:r>
      <w:r w:rsidR="00591B29" w:rsidRPr="00591B29"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>G</w:t>
      </w:r>
      <w:r w:rsidR="00591B29">
        <w:rPr>
          <w:rFonts w:ascii="Helvetica Neue" w:hAnsi="Helvetica Neue" w:cs="Arial"/>
          <w:b/>
          <w:color w:val="000000"/>
          <w:sz w:val="22"/>
          <w:szCs w:val="22"/>
          <w:lang w:val="de-CH" w:eastAsia="ja-JP"/>
        </w:rPr>
        <w:t>esuch 2022-0624</w:t>
      </w:r>
    </w:p>
    <w:p w14:paraId="56E0977F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120D1CF" w14:textId="77777777" w:rsidR="00392911" w:rsidRPr="00591B2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631DB08A" w14:textId="159A681A" w:rsidR="00392911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Sehr geehrte Frau Muster</w:t>
      </w:r>
    </w:p>
    <w:p w14:paraId="050A7CC6" w14:textId="77777777" w:rsidR="0039291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8B8D997" w14:textId="7B87BC2F" w:rsidR="00392911" w:rsidRDefault="00161CEA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Gerne bestätigen wir Ihnen den Eingang Ihres Gesuchs.</w:t>
      </w:r>
      <w:r w:rsidR="00380064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</w:t>
      </w:r>
      <w:r w:rsidR="00BD78A7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Bei Bedarf</w:t>
      </w:r>
      <w:r w:rsidR="00380064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können Sie Ihren Antrag </w:t>
      </w:r>
      <w:r w:rsidR="00720F53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als PDF </w:t>
      </w:r>
      <w:r w:rsidR="00380064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unter der Rubrik </w:t>
      </w:r>
      <w:r w:rsidR="00380064" w:rsidRPr="00380064">
        <w:rPr>
          <w:rFonts w:ascii="Helvetica Neue" w:hAnsi="Helvetica Neue" w:cs="Arial"/>
          <w:color w:val="000000"/>
          <w:sz w:val="22"/>
          <w:szCs w:val="22"/>
          <w:highlight w:val="yellow"/>
          <w:lang w:val="de-CH" w:eastAsia="ja-JP"/>
        </w:rPr>
        <w:t>«Dokumente»</w:t>
      </w:r>
      <w:r w:rsidR="00380064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herunterladen.</w:t>
      </w:r>
    </w:p>
    <w:p w14:paraId="3641A724" w14:textId="0FB5DE15" w:rsidR="00161CEA" w:rsidRDefault="00161CEA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4F15827A" w14:textId="0217A016" w:rsidR="00161CEA" w:rsidRPr="0006723E" w:rsidRDefault="00161CEA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 w14:paraId="56707980" w14:textId="045E062D" w:rsidR="00392911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261FA8D1" w14:textId="77777777" w:rsidR="005B4794" w:rsidRDefault="005B4794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33F1F9F8" w14:textId="1A8BF046" w:rsidR="00392911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Freundliche Grüsse</w:t>
      </w:r>
    </w:p>
    <w:p w14:paraId="058D6EEC" w14:textId="5A0C5E4F" w:rsidR="00591B29" w:rsidRDefault="00591B29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Das SAGW Team</w:t>
      </w:r>
    </w:p>
    <w:sectPr w:rsidR="00591B29" w:rsidSect="003E348E">
      <w:footerReference w:type="default" r:id="rId8"/>
      <w:headerReference w:type="first" r:id="rId9"/>
      <w:footerReference w:type="first" r:id="rId10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8962" w14:textId="77777777" w:rsidR="00B03E50" w:rsidRDefault="00B03E50">
      <w:r>
        <w:separator/>
      </w:r>
    </w:p>
  </w:endnote>
  <w:endnote w:type="continuationSeparator" w:id="0">
    <w:p w14:paraId="43C32535" w14:textId="77777777" w:rsidR="00B03E50" w:rsidRDefault="00B0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E0CF" w14:textId="77777777" w:rsidR="0090274B" w:rsidRPr="00A83EDF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Postfach, 3001 Bern</w:t>
    </w:r>
  </w:p>
  <w:p w14:paraId="12921FDF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031 306 92 50</w:t>
    </w:r>
  </w:p>
  <w:p w14:paraId="0ADD6A1C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6B3C5B35" w14:textId="77777777" w:rsidR="001E121A" w:rsidRPr="0006723E" w:rsidRDefault="0090274B" w:rsidP="0090274B">
    <w:pPr>
      <w:pStyle w:val="Fuzeil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322C85AD" wp14:editId="71111D14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895834C" wp14:editId="5ADADE56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6F38" w14:textId="77777777" w:rsidR="001B43B3" w:rsidRPr="00A83EDF" w:rsidRDefault="009B5602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</w:t>
    </w:r>
    <w:r w:rsidR="001B43B3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, 3001 Bern </w:t>
    </w:r>
  </w:p>
  <w:p w14:paraId="0AB96DD2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</w:t>
    </w:r>
    <w:r w:rsidR="006F63AF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 xml:space="preserve">31 </w:t>
    </w:r>
    <w:r w:rsidR="003E7FB5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306 92 50</w:t>
    </w:r>
  </w:p>
  <w:p w14:paraId="06B6C6CB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2CF50162" w14:textId="77777777" w:rsidR="001E121A" w:rsidRPr="0075084D" w:rsidRDefault="0090274B" w:rsidP="00A83EDF">
    <w:pPr>
      <w:pStyle w:val="Fuzeil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48F949D" wp14:editId="2FDCA4C9">
          <wp:simplePos x="0" y="0"/>
          <wp:positionH relativeFrom="margin">
            <wp:posOffset>3225165</wp:posOffset>
          </wp:positionH>
          <wp:positionV relativeFrom="margin">
            <wp:posOffset>8163236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061C" w14:textId="77777777" w:rsidR="00B03E50" w:rsidRDefault="00B03E50">
      <w:r>
        <w:separator/>
      </w:r>
    </w:p>
  </w:footnote>
  <w:footnote w:type="continuationSeparator" w:id="0">
    <w:p w14:paraId="057EF44F" w14:textId="77777777" w:rsidR="00B03E50" w:rsidRDefault="00B03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D25C" w14:textId="77777777" w:rsidR="003E348E" w:rsidRPr="003E348E" w:rsidRDefault="003E348E" w:rsidP="00731E60">
    <w:pPr>
      <w:pStyle w:val="Kopfzeil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19908061" wp14:editId="5799DBBC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AF02F" w14:textId="77777777" w:rsidR="001E121A" w:rsidRDefault="001E121A" w:rsidP="0090274B">
    <w:pPr>
      <w:pStyle w:val="Kopfzeil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7350">
    <w:abstractNumId w:val="2"/>
  </w:num>
  <w:num w:numId="2" w16cid:durableId="1136802793">
    <w:abstractNumId w:val="1"/>
  </w:num>
  <w:num w:numId="3" w16cid:durableId="1930849937">
    <w:abstractNumId w:val="3"/>
  </w:num>
  <w:num w:numId="4" w16cid:durableId="20773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6723E"/>
    <w:rsid w:val="00071CB9"/>
    <w:rsid w:val="00087ADC"/>
    <w:rsid w:val="000C0208"/>
    <w:rsid w:val="000C61B1"/>
    <w:rsid w:val="00144529"/>
    <w:rsid w:val="00161CEA"/>
    <w:rsid w:val="00165F8E"/>
    <w:rsid w:val="001809C4"/>
    <w:rsid w:val="00197D91"/>
    <w:rsid w:val="001A3069"/>
    <w:rsid w:val="001B43B3"/>
    <w:rsid w:val="001C6D9E"/>
    <w:rsid w:val="001E121A"/>
    <w:rsid w:val="00281A33"/>
    <w:rsid w:val="00303BB7"/>
    <w:rsid w:val="00307A61"/>
    <w:rsid w:val="00357C67"/>
    <w:rsid w:val="00380064"/>
    <w:rsid w:val="00392911"/>
    <w:rsid w:val="003C5003"/>
    <w:rsid w:val="003E348E"/>
    <w:rsid w:val="003E7FB5"/>
    <w:rsid w:val="004236BB"/>
    <w:rsid w:val="00451F13"/>
    <w:rsid w:val="0050246B"/>
    <w:rsid w:val="00504E2E"/>
    <w:rsid w:val="0050581E"/>
    <w:rsid w:val="00543EC4"/>
    <w:rsid w:val="00557CCB"/>
    <w:rsid w:val="00591B29"/>
    <w:rsid w:val="005B4794"/>
    <w:rsid w:val="005C0DAA"/>
    <w:rsid w:val="0066228D"/>
    <w:rsid w:val="006B034A"/>
    <w:rsid w:val="006B7287"/>
    <w:rsid w:val="006C3F68"/>
    <w:rsid w:val="006F63AF"/>
    <w:rsid w:val="00713796"/>
    <w:rsid w:val="00720F53"/>
    <w:rsid w:val="00731E60"/>
    <w:rsid w:val="007354C0"/>
    <w:rsid w:val="0075084D"/>
    <w:rsid w:val="007575CD"/>
    <w:rsid w:val="00761C4C"/>
    <w:rsid w:val="00871307"/>
    <w:rsid w:val="008D02AB"/>
    <w:rsid w:val="0090274B"/>
    <w:rsid w:val="00957E5D"/>
    <w:rsid w:val="009A148B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83EDF"/>
    <w:rsid w:val="00AE771F"/>
    <w:rsid w:val="00B03E50"/>
    <w:rsid w:val="00B348D5"/>
    <w:rsid w:val="00B6309C"/>
    <w:rsid w:val="00B9755C"/>
    <w:rsid w:val="00BD78A7"/>
    <w:rsid w:val="00C16D17"/>
    <w:rsid w:val="00C93027"/>
    <w:rsid w:val="00C96E15"/>
    <w:rsid w:val="00D05BCE"/>
    <w:rsid w:val="00D72DDD"/>
    <w:rsid w:val="00DC49F6"/>
    <w:rsid w:val="00DD1FD3"/>
    <w:rsid w:val="00E139B5"/>
    <w:rsid w:val="00EE691D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2414BDD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E84937"/>
  </w:style>
  <w:style w:type="character" w:styleId="Funotenzeichen">
    <w:name w:val="footnote reference"/>
    <w:semiHidden/>
    <w:rsid w:val="00E84937"/>
    <w:rPr>
      <w:vertAlign w:val="superscript"/>
    </w:rPr>
  </w:style>
  <w:style w:type="paragraph" w:styleId="Sprechblasentext">
    <w:name w:val="Balloon Text"/>
    <w:basedOn w:val="Standard"/>
    <w:semiHidden/>
    <w:rsid w:val="0073519F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rsid w:val="00E00E4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Standard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Hyperlink">
    <w:name w:val="Hyperlink"/>
    <w:uiPriority w:val="99"/>
    <w:unhideWhenUsed/>
    <w:rsid w:val="001B43B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NichtaufgelsteErwhnung">
    <w:name w:val="Unresolved Mention"/>
    <w:basedOn w:val="Absatz-Standardschriftart"/>
    <w:uiPriority w:val="99"/>
    <w:rsid w:val="00957E5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186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186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1864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18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1864"/>
    <w:rPr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/>
  <cp:lastModifiedBy>Marie Steck</cp:lastModifiedBy>
  <cp:revision>8</cp:revision>
  <cp:lastPrinted>2021-01-15T08:57:00Z</cp:lastPrinted>
  <dcterms:created xsi:type="dcterms:W3CDTF">2022-08-04T11:06:00Z</dcterms:created>
  <dcterms:modified xsi:type="dcterms:W3CDTF">2022-08-05T09:38:00Z</dcterms:modified>
</cp:coreProperties>
</file>