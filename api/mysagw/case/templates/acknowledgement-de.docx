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localized_salutation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}} 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localized_title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first_name}} 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last_name}}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{% 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if identity.address.po_box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%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{{identity.address.po_box}}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Postfach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else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{identity.address.street_and_number}}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{% endif %}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{{identity.address.postcode}} {{identity.address.town}}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identity.address.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country}}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Bern, 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de-CH" w:eastAsia="ja-JP"/>
        </w:rPr>
        <w:t xml:space="preserve">Eingangsbestätigung zum Gesuch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Sehr geehrte Frau Muster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 Neue" w:hAnsi="Helvetica Neue"/>
          <w:color w:val="000000"/>
          <w:sz w:val="22"/>
          <w:szCs w:val="22"/>
          <w:highlight w:val="yellow"/>
          <w:lang w:val="de-CH" w:eastAsia="ja-JP"/>
        </w:rPr>
        <w:t>«Dokumente»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 herunterladen.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Freundliche Grüsse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Das SAGW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2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0" distT="118745" distB="118745" distL="118745" distR="118745" simplePos="0" locked="0" layoutInCell="1" allowOverlap="1" relativeHeight="0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3555" cy="758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39.65pt;height:59.75pt;mso-wrap-distance-left:9.35pt;mso-wrap-distance-right:9.35pt;mso-wrap-distance-top:9.35pt;mso-wrap-distance-bottom:9.35pt;margin-top:782.8pt;mso-position-vertical-relative:page;margin-left:73.6pt;mso-position-horizontal-relative:page">
              <v:fill opacity="0f"/>
              <v:textbox inset="0in,0in,0in,0in">
                <w:txbxContent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1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5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0" distT="118745" distB="118745" distL="118745" distR="118745" simplePos="0" locked="0" layoutInCell="0" allowOverlap="1" relativeHeight="4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3555" cy="7588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pBdr/>
                            <w:spacing w:lineRule="auto" w:line="280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39.65pt;height:59.75pt;mso-wrap-distance-left:9.35pt;mso-wrap-distance-right:9.35pt;mso-wrap-distance-top:9.35pt;mso-wrap-distance-bottom:9.35pt;margin-top:783.25pt;mso-position-vertical-relative:page;margin-left:67.35pt;mso-position-horizontal-relative:page">
              <v:fill opacity="0f"/>
              <v:textbox inset="0in,0in,0in,0in">
                <w:txbxContent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pBdr/>
                      <w:spacing w:lineRule="auto" w:line="280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65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28</TotalTime>
  <Application>LibreOffice/7.3.6.2$Linux_X86_64 LibreOffice_project/30$Build-2</Application>
  <AppVersion>15.0000</AppVersion>
  <Pages>1</Pages>
  <Words>102</Words>
  <Characters>822</Characters>
  <CharactersWithSpaces>918</CharactersWithSpaces>
  <Paragraphs>24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dc:language>de-CH</dc:language>
  <cp:lastModifiedBy/>
  <cp:lastPrinted>2021-01-15T08:57:00Z</cp:lastPrinted>
  <dcterms:modified xsi:type="dcterms:W3CDTF">2022-10-14T09:58:42Z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